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33" w:rsidRDefault="00FE0116" w:rsidP="00950452">
      <w:pPr>
        <w:jc w:val="center"/>
        <w:rPr>
          <w:rFonts w:ascii="Arial" w:hAnsi="Arial" w:cs="Arial"/>
          <w:noProof/>
          <w:color w:val="000000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</w:rPr>
        <w:t xml:space="preserve">     </w:t>
      </w:r>
    </w:p>
    <w:p w:rsidR="00290914" w:rsidRDefault="00950452" w:rsidP="00EB7C55">
      <w:pPr>
        <w:jc w:val="center"/>
        <w:rPr>
          <w:rFonts w:ascii="Arial" w:hAnsi="Arial" w:cs="Arial"/>
          <w:b/>
        </w:rPr>
      </w:pPr>
      <w:r w:rsidRPr="00341C44">
        <w:rPr>
          <w:rFonts w:ascii="Arial" w:hAnsi="Arial" w:cs="Arial"/>
          <w:b/>
          <w:sz w:val="22"/>
        </w:rPr>
        <w:t xml:space="preserve">Lapuan </w:t>
      </w:r>
      <w:r w:rsidR="00A83BF1" w:rsidRPr="00341C44">
        <w:rPr>
          <w:rFonts w:ascii="Arial" w:hAnsi="Arial" w:cs="Arial"/>
          <w:b/>
          <w:sz w:val="22"/>
        </w:rPr>
        <w:t xml:space="preserve">kaupungin </w:t>
      </w:r>
      <w:r w:rsidR="001039EA">
        <w:rPr>
          <w:rFonts w:ascii="Arial" w:hAnsi="Arial" w:cs="Arial"/>
          <w:b/>
          <w:sz w:val="22"/>
        </w:rPr>
        <w:t>ruokapalvelut</w:t>
      </w:r>
      <w:r w:rsidR="00A83BF1" w:rsidRPr="00341C44">
        <w:rPr>
          <w:rFonts w:ascii="Arial" w:hAnsi="Arial" w:cs="Arial"/>
          <w:b/>
          <w:sz w:val="22"/>
        </w:rPr>
        <w:t xml:space="preserve"> - </w:t>
      </w:r>
      <w:r w:rsidR="005F392B" w:rsidRPr="00341C44">
        <w:rPr>
          <w:rFonts w:ascii="Arial" w:hAnsi="Arial" w:cs="Arial"/>
          <w:b/>
          <w:sz w:val="22"/>
        </w:rPr>
        <w:t>ruokalista 201</w:t>
      </w:r>
      <w:r w:rsidR="001039EA">
        <w:rPr>
          <w:rFonts w:ascii="Arial" w:hAnsi="Arial" w:cs="Arial"/>
          <w:b/>
          <w:sz w:val="22"/>
        </w:rPr>
        <w:t>9</w:t>
      </w:r>
      <w:r w:rsidR="00EE358D" w:rsidRPr="00341C44">
        <w:rPr>
          <w:rFonts w:ascii="Arial" w:hAnsi="Arial" w:cs="Arial"/>
          <w:b/>
          <w:sz w:val="22"/>
        </w:rPr>
        <w:t xml:space="preserve"> – </w:t>
      </w:r>
      <w:r w:rsidRPr="00341C44">
        <w:rPr>
          <w:rFonts w:ascii="Arial" w:hAnsi="Arial" w:cs="Arial"/>
          <w:b/>
          <w:sz w:val="22"/>
        </w:rPr>
        <w:t>20</w:t>
      </w:r>
      <w:r w:rsidR="001039EA">
        <w:rPr>
          <w:rFonts w:ascii="Arial" w:hAnsi="Arial" w:cs="Arial"/>
          <w:b/>
          <w:sz w:val="22"/>
        </w:rPr>
        <w:t>20</w:t>
      </w:r>
      <w:r w:rsidR="005568D0">
        <w:rPr>
          <w:rFonts w:ascii="Arial" w:hAnsi="Arial" w:cs="Arial"/>
          <w:b/>
          <w:sz w:val="22"/>
        </w:rPr>
        <w:t xml:space="preserve"> </w:t>
      </w:r>
    </w:p>
    <w:tbl>
      <w:tblPr>
        <w:tblStyle w:val="TaulukkoRuudukko"/>
        <w:tblW w:w="14218" w:type="dxa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2442"/>
        <w:gridCol w:w="2771"/>
        <w:gridCol w:w="2673"/>
        <w:gridCol w:w="2651"/>
      </w:tblGrid>
      <w:tr w:rsidR="00BC0805" w:rsidRPr="00290914" w:rsidTr="00376B1F">
        <w:trPr>
          <w:trHeight w:val="343"/>
        </w:trPr>
        <w:tc>
          <w:tcPr>
            <w:tcW w:w="1271" w:type="dxa"/>
            <w:vAlign w:val="center"/>
          </w:tcPr>
          <w:p w:rsidR="00BC0805" w:rsidRDefault="00BC0805" w:rsidP="00F14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Viikko</w:t>
            </w:r>
          </w:p>
        </w:tc>
        <w:tc>
          <w:tcPr>
            <w:tcW w:w="2410" w:type="dxa"/>
          </w:tcPr>
          <w:p w:rsidR="00BC0805" w:rsidRDefault="00BC0805" w:rsidP="00F14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442" w:type="dxa"/>
            <w:vAlign w:val="center"/>
          </w:tcPr>
          <w:p w:rsidR="00BC0805" w:rsidRPr="00290914" w:rsidRDefault="00BC0805" w:rsidP="00F14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71" w:type="dxa"/>
            <w:vAlign w:val="center"/>
          </w:tcPr>
          <w:p w:rsidR="00BC0805" w:rsidRPr="00290914" w:rsidRDefault="00BC0805" w:rsidP="00F14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673" w:type="dxa"/>
            <w:vAlign w:val="center"/>
          </w:tcPr>
          <w:p w:rsidR="00BC0805" w:rsidRPr="00290914" w:rsidRDefault="00BC0805" w:rsidP="00F14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651" w:type="dxa"/>
            <w:vAlign w:val="center"/>
          </w:tcPr>
          <w:p w:rsidR="00BC0805" w:rsidRPr="00290914" w:rsidRDefault="00BC0805" w:rsidP="00F14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</w:tr>
      <w:tr w:rsidR="00BC0805" w:rsidRPr="00290914" w:rsidTr="00376B1F">
        <w:trPr>
          <w:trHeight w:val="923"/>
        </w:trPr>
        <w:tc>
          <w:tcPr>
            <w:tcW w:w="1271" w:type="dxa"/>
            <w:vAlign w:val="center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2FB">
              <w:rPr>
                <w:rFonts w:ascii="Arial" w:hAnsi="Arial" w:cs="Arial"/>
                <w:sz w:val="20"/>
                <w:szCs w:val="20"/>
              </w:rPr>
              <w:t>Maanantai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Kalakeitto,</w:t>
            </w:r>
            <w:r w:rsidR="00916492" w:rsidRPr="002052FB">
              <w:rPr>
                <w:rFonts w:ascii="Arial" w:hAnsi="Arial" w:cs="Arial"/>
                <w:sz w:val="22"/>
                <w:szCs w:val="22"/>
              </w:rPr>
              <w:t xml:space="preserve"> reissumies, leikkele, omenalohko</w:t>
            </w:r>
          </w:p>
        </w:tc>
        <w:tc>
          <w:tcPr>
            <w:tcW w:w="2442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 xml:space="preserve">Jauhelihakastike, peruna/pasta, </w:t>
            </w:r>
            <w:r w:rsidR="000A1C7E" w:rsidRPr="002052FB">
              <w:rPr>
                <w:rFonts w:ascii="Arial" w:hAnsi="Arial" w:cs="Arial"/>
                <w:sz w:val="22"/>
                <w:szCs w:val="22"/>
              </w:rPr>
              <w:t xml:space="preserve">pirteä </w:t>
            </w:r>
            <w:r w:rsidRPr="002052FB">
              <w:rPr>
                <w:rFonts w:ascii="Arial" w:hAnsi="Arial" w:cs="Arial"/>
                <w:sz w:val="22"/>
                <w:szCs w:val="22"/>
              </w:rPr>
              <w:t>p</w:t>
            </w:r>
            <w:r w:rsidR="00F03E98" w:rsidRPr="002052FB">
              <w:rPr>
                <w:rFonts w:ascii="Arial" w:hAnsi="Arial" w:cs="Arial"/>
                <w:sz w:val="22"/>
                <w:szCs w:val="22"/>
              </w:rPr>
              <w:t>unakaalisalaatti</w:t>
            </w:r>
          </w:p>
        </w:tc>
        <w:tc>
          <w:tcPr>
            <w:tcW w:w="2771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Broilerikastike, riisi/perunat, ka</w:t>
            </w:r>
            <w:r w:rsidR="006B074E" w:rsidRPr="002052FB">
              <w:rPr>
                <w:rFonts w:ascii="Arial" w:hAnsi="Arial" w:cs="Arial"/>
                <w:sz w:val="22"/>
                <w:szCs w:val="22"/>
              </w:rPr>
              <w:t>ali-persikkasalaatti</w:t>
            </w:r>
          </w:p>
        </w:tc>
        <w:tc>
          <w:tcPr>
            <w:tcW w:w="2673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Kanapasta, punajuuri-omenasalaatti, vihreä salaatti</w:t>
            </w:r>
          </w:p>
        </w:tc>
        <w:tc>
          <w:tcPr>
            <w:tcW w:w="2651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Lihapyörykät, perunat, kastike, kaali-kurkku- minikuutio salaatti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805" w:rsidRPr="00290914" w:rsidTr="00376B1F">
        <w:trPr>
          <w:trHeight w:val="1252"/>
        </w:trPr>
        <w:tc>
          <w:tcPr>
            <w:tcW w:w="1271" w:type="dxa"/>
            <w:vAlign w:val="center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2FB">
              <w:rPr>
                <w:rFonts w:ascii="Arial" w:hAnsi="Arial" w:cs="Arial"/>
                <w:sz w:val="20"/>
                <w:szCs w:val="20"/>
              </w:rPr>
              <w:t>Tiistai</w:t>
            </w:r>
          </w:p>
        </w:tc>
        <w:tc>
          <w:tcPr>
            <w:tcW w:w="2410" w:type="dxa"/>
          </w:tcPr>
          <w:p w:rsidR="00BC0805" w:rsidRPr="002052FB" w:rsidRDefault="00916492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 xml:space="preserve">Makaronilaatikko / </w:t>
            </w:r>
            <w:proofErr w:type="spellStart"/>
            <w:r w:rsidRPr="002052FB">
              <w:rPr>
                <w:rFonts w:ascii="Arial" w:hAnsi="Arial" w:cs="Arial"/>
                <w:sz w:val="22"/>
                <w:szCs w:val="22"/>
              </w:rPr>
              <w:t>lasagn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>ette</w:t>
            </w:r>
            <w:proofErr w:type="spellEnd"/>
            <w:r w:rsidR="00BC0805" w:rsidRPr="002052FB">
              <w:rPr>
                <w:rFonts w:ascii="Arial" w:hAnsi="Arial" w:cs="Arial"/>
                <w:sz w:val="22"/>
                <w:szCs w:val="22"/>
              </w:rPr>
              <w:t>, jääsalaatti-porkkanaraaste</w:t>
            </w:r>
          </w:p>
        </w:tc>
        <w:tc>
          <w:tcPr>
            <w:tcW w:w="2442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Kalamureke</w:t>
            </w:r>
            <w:r w:rsidR="00643628" w:rsidRPr="002052FB">
              <w:rPr>
                <w:rFonts w:ascii="Arial" w:hAnsi="Arial" w:cs="Arial"/>
                <w:sz w:val="22"/>
                <w:szCs w:val="22"/>
              </w:rPr>
              <w:t>/-</w:t>
            </w:r>
            <w:r w:rsidRPr="002052FB">
              <w:rPr>
                <w:rFonts w:ascii="Arial" w:hAnsi="Arial" w:cs="Arial"/>
                <w:sz w:val="22"/>
                <w:szCs w:val="22"/>
              </w:rPr>
              <w:t>pihvi, perunat, kastike, punajuuri, jääsalaatti-kurkku-tomaatti</w:t>
            </w:r>
          </w:p>
        </w:tc>
        <w:tc>
          <w:tcPr>
            <w:tcW w:w="2771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Uunikala, perunasose, kiinankaali-kurkku-paprika-juustosalaatti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Kala</w:t>
            </w:r>
            <w:r w:rsidR="00643628" w:rsidRPr="002052FB">
              <w:rPr>
                <w:rFonts w:ascii="Arial" w:hAnsi="Arial" w:cs="Arial"/>
                <w:sz w:val="22"/>
                <w:szCs w:val="22"/>
              </w:rPr>
              <w:t>leike</w:t>
            </w:r>
            <w:r w:rsidRPr="002052FB">
              <w:rPr>
                <w:rFonts w:ascii="Arial" w:hAnsi="Arial" w:cs="Arial"/>
                <w:sz w:val="22"/>
                <w:szCs w:val="22"/>
              </w:rPr>
              <w:t>, perunasose, kiinankaali-hedelmäsalaatti</w:t>
            </w:r>
          </w:p>
          <w:p w:rsidR="00BC0805" w:rsidRPr="002052FB" w:rsidRDefault="00BC0805" w:rsidP="002052FB">
            <w:pPr>
              <w:pStyle w:val="Luettelokappal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1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Tonnikalakasvis-vuoka, porkkanaraaste, kurkkuviipale</w:t>
            </w:r>
          </w:p>
          <w:p w:rsidR="00BC0805" w:rsidRPr="002052FB" w:rsidRDefault="00BC0805" w:rsidP="002052FB">
            <w:pPr>
              <w:pStyle w:val="Luettelokappal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805" w:rsidRPr="00290914" w:rsidTr="00376B1F">
        <w:trPr>
          <w:trHeight w:val="1252"/>
        </w:trPr>
        <w:tc>
          <w:tcPr>
            <w:tcW w:w="1271" w:type="dxa"/>
            <w:vAlign w:val="center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2FB">
              <w:rPr>
                <w:rFonts w:ascii="Arial" w:hAnsi="Arial" w:cs="Arial"/>
                <w:sz w:val="20"/>
                <w:szCs w:val="20"/>
              </w:rPr>
              <w:t>Keskiviikko</w:t>
            </w:r>
          </w:p>
        </w:tc>
        <w:tc>
          <w:tcPr>
            <w:tcW w:w="2410" w:type="dxa"/>
          </w:tcPr>
          <w:p w:rsidR="006B50FD" w:rsidRPr="002052FB" w:rsidRDefault="006B50FD" w:rsidP="006B50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Talon päivä, jäävuori-kurkku-tomaatti-majoneesi-tortillalastu -salaatti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2" w:type="dxa"/>
          </w:tcPr>
          <w:p w:rsidR="00BC0805" w:rsidRPr="002052FB" w:rsidRDefault="002052FB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O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 xml:space="preserve">hra-riisipuuro + mehukeitto, porkkanapölkky, </w:t>
            </w:r>
            <w:r w:rsidR="00A41829" w:rsidRPr="002052FB">
              <w:rPr>
                <w:rFonts w:ascii="Arial" w:hAnsi="Arial" w:cs="Arial"/>
                <w:sz w:val="22"/>
                <w:szCs w:val="22"/>
              </w:rPr>
              <w:t xml:space="preserve">tuore </w:t>
            </w:r>
            <w:r w:rsidR="00A6088C" w:rsidRPr="002052FB">
              <w:rPr>
                <w:rFonts w:ascii="Arial" w:hAnsi="Arial" w:cs="Arial"/>
                <w:sz w:val="22"/>
                <w:szCs w:val="22"/>
              </w:rPr>
              <w:t xml:space="preserve">leipä tai 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>pizzapala)</w:t>
            </w:r>
          </w:p>
        </w:tc>
        <w:tc>
          <w:tcPr>
            <w:tcW w:w="2771" w:type="dxa"/>
          </w:tcPr>
          <w:p w:rsidR="00BC0805" w:rsidRPr="002052FB" w:rsidRDefault="00643628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Kasviskeitto (k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>esä</w:t>
            </w:r>
            <w:r w:rsidRPr="002052FB">
              <w:rPr>
                <w:rFonts w:ascii="Arial" w:hAnsi="Arial" w:cs="Arial"/>
                <w:sz w:val="22"/>
                <w:szCs w:val="22"/>
              </w:rPr>
              <w:t>-/p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>inaatti</w:t>
            </w:r>
            <w:r w:rsidRPr="002052FB">
              <w:rPr>
                <w:rFonts w:ascii="Arial" w:hAnsi="Arial" w:cs="Arial"/>
                <w:sz w:val="22"/>
                <w:szCs w:val="22"/>
              </w:rPr>
              <w:t>- tai kasvissose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>keitto</w:t>
            </w:r>
            <w:r w:rsidRPr="002052FB">
              <w:rPr>
                <w:rFonts w:ascii="Arial" w:hAnsi="Arial" w:cs="Arial"/>
                <w:sz w:val="22"/>
                <w:szCs w:val="22"/>
              </w:rPr>
              <w:t>)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>, kanamuna, ruispala, maksamakkara/leikkele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0805" w:rsidRPr="002052FB" w:rsidRDefault="00BC0805" w:rsidP="002052FB">
            <w:pPr>
              <w:pStyle w:val="Luettelokappal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Makkarakastike, perunat, porkkana-raejuustosalaatti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0805" w:rsidRPr="002052FB" w:rsidRDefault="00BC0805" w:rsidP="002052FB">
            <w:pPr>
              <w:pStyle w:val="Luettelokappal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1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Uunimakkara</w:t>
            </w:r>
            <w:r w:rsidR="00F63B6D">
              <w:rPr>
                <w:rFonts w:ascii="Arial" w:hAnsi="Arial" w:cs="Arial"/>
                <w:sz w:val="22"/>
                <w:szCs w:val="22"/>
              </w:rPr>
              <w:t>, perunasose, jäävuori-maissi-tomaattisalaatti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805" w:rsidRPr="00290914" w:rsidTr="00376B1F">
        <w:trPr>
          <w:trHeight w:val="1252"/>
        </w:trPr>
        <w:tc>
          <w:tcPr>
            <w:tcW w:w="1271" w:type="dxa"/>
            <w:vAlign w:val="center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2FB">
              <w:rPr>
                <w:rFonts w:ascii="Arial" w:hAnsi="Arial" w:cs="Arial"/>
                <w:sz w:val="20"/>
                <w:szCs w:val="20"/>
              </w:rPr>
              <w:t>Torstai</w:t>
            </w:r>
          </w:p>
        </w:tc>
        <w:tc>
          <w:tcPr>
            <w:tcW w:w="2410" w:type="dxa"/>
          </w:tcPr>
          <w:p w:rsidR="00BC0805" w:rsidRDefault="006B50FD" w:rsidP="00695A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Broilerinugetti/-pyörykkä, perunasose, kaalisalaatti (</w:t>
            </w:r>
            <w:proofErr w:type="spellStart"/>
            <w:r w:rsidRPr="002052FB">
              <w:rPr>
                <w:rFonts w:ascii="Arial" w:hAnsi="Arial" w:cs="Arial"/>
                <w:sz w:val="22"/>
                <w:szCs w:val="22"/>
              </w:rPr>
              <w:t>katrin</w:t>
            </w:r>
            <w:proofErr w:type="spellEnd"/>
            <w:r w:rsidRPr="002052FB">
              <w:rPr>
                <w:rFonts w:ascii="Arial" w:hAnsi="Arial" w:cs="Arial"/>
                <w:sz w:val="22"/>
                <w:szCs w:val="22"/>
              </w:rPr>
              <w:t xml:space="preserve"> salaatti)</w:t>
            </w:r>
          </w:p>
          <w:p w:rsidR="00695A8C" w:rsidRPr="002052FB" w:rsidRDefault="00695A8C" w:rsidP="00695A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2" w:type="dxa"/>
          </w:tcPr>
          <w:p w:rsidR="00F03E98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Pinaattiohukaiset, perunasose, puolukka, pastasalaatti</w:t>
            </w:r>
          </w:p>
          <w:p w:rsidR="00BC0805" w:rsidRPr="002052FB" w:rsidRDefault="00BC0805" w:rsidP="002052FB">
            <w:pPr>
              <w:pStyle w:val="Luettelokappal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Jauhelihapihvi/-mureke, perunat/perunasose,</w:t>
            </w:r>
            <w:r w:rsidR="00F03E98" w:rsidRPr="002052FB">
              <w:rPr>
                <w:rFonts w:ascii="Arial" w:hAnsi="Arial" w:cs="Arial"/>
                <w:sz w:val="22"/>
                <w:szCs w:val="22"/>
              </w:rPr>
              <w:t xml:space="preserve"> kastike, jäävuori-</w:t>
            </w:r>
            <w:proofErr w:type="spellStart"/>
            <w:r w:rsidR="00F03E98" w:rsidRPr="002052FB">
              <w:rPr>
                <w:rFonts w:ascii="Arial" w:hAnsi="Arial" w:cs="Arial"/>
                <w:sz w:val="22"/>
                <w:szCs w:val="22"/>
              </w:rPr>
              <w:t>melonimix</w:t>
            </w:r>
            <w:proofErr w:type="spellEnd"/>
            <w:r w:rsidR="00F03E98" w:rsidRPr="002052FB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2052FB">
              <w:rPr>
                <w:rFonts w:ascii="Arial" w:hAnsi="Arial" w:cs="Arial"/>
                <w:sz w:val="22"/>
                <w:szCs w:val="22"/>
              </w:rPr>
              <w:t>salaatti</w:t>
            </w:r>
          </w:p>
        </w:tc>
        <w:tc>
          <w:tcPr>
            <w:tcW w:w="2673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Hernekeitto, sämpylä/rieska</w:t>
            </w:r>
            <w:r w:rsidR="006B074E" w:rsidRPr="002052FB">
              <w:rPr>
                <w:rFonts w:ascii="Arial" w:hAnsi="Arial" w:cs="Arial"/>
                <w:sz w:val="22"/>
                <w:szCs w:val="22"/>
              </w:rPr>
              <w:t xml:space="preserve"> juusto, juurespala</w:t>
            </w:r>
          </w:p>
        </w:tc>
        <w:tc>
          <w:tcPr>
            <w:tcW w:w="2651" w:type="dxa"/>
          </w:tcPr>
          <w:p w:rsidR="00BC0805" w:rsidRPr="002052FB" w:rsidRDefault="002B4082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M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>annapuuro + marjakiisseli,</w:t>
            </w:r>
            <w:r w:rsidRPr="002052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1829" w:rsidRPr="002052FB">
              <w:rPr>
                <w:rFonts w:ascii="Arial" w:hAnsi="Arial" w:cs="Arial"/>
                <w:sz w:val="22"/>
                <w:szCs w:val="22"/>
              </w:rPr>
              <w:t>tuore</w:t>
            </w:r>
            <w:r w:rsidR="00BC0805" w:rsidRPr="002052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6088C" w:rsidRPr="002052FB">
              <w:rPr>
                <w:rFonts w:ascii="Arial" w:hAnsi="Arial" w:cs="Arial"/>
                <w:sz w:val="22"/>
                <w:szCs w:val="22"/>
              </w:rPr>
              <w:t xml:space="preserve">leipä tai </w:t>
            </w:r>
            <w:proofErr w:type="spellStart"/>
            <w:r w:rsidR="00BC0805" w:rsidRPr="002052FB">
              <w:rPr>
                <w:rFonts w:ascii="Arial" w:hAnsi="Arial" w:cs="Arial"/>
                <w:sz w:val="22"/>
                <w:szCs w:val="22"/>
              </w:rPr>
              <w:t>hot</w:t>
            </w:r>
            <w:proofErr w:type="spellEnd"/>
            <w:r w:rsidR="00BC0805" w:rsidRPr="002052F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C0805" w:rsidRPr="002052FB">
              <w:rPr>
                <w:rFonts w:ascii="Arial" w:hAnsi="Arial" w:cs="Arial"/>
                <w:sz w:val="22"/>
                <w:szCs w:val="22"/>
              </w:rPr>
              <w:t>dog</w:t>
            </w:r>
            <w:proofErr w:type="spellEnd"/>
            <w:r w:rsidR="00BC0805" w:rsidRPr="002052FB">
              <w:rPr>
                <w:rFonts w:ascii="Arial" w:hAnsi="Arial" w:cs="Arial"/>
                <w:sz w:val="22"/>
                <w:szCs w:val="22"/>
              </w:rPr>
              <w:t>)</w:t>
            </w:r>
            <w:r w:rsidRPr="002052FB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BC0805" w:rsidRPr="00290914" w:rsidTr="00376B1F">
        <w:trPr>
          <w:trHeight w:val="1252"/>
        </w:trPr>
        <w:tc>
          <w:tcPr>
            <w:tcW w:w="1271" w:type="dxa"/>
            <w:vAlign w:val="center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2FB">
              <w:rPr>
                <w:rFonts w:ascii="Arial" w:hAnsi="Arial" w:cs="Arial"/>
                <w:sz w:val="20"/>
                <w:szCs w:val="20"/>
              </w:rPr>
              <w:t>Perjantai</w:t>
            </w:r>
          </w:p>
        </w:tc>
        <w:tc>
          <w:tcPr>
            <w:tcW w:w="2410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Lihakastike, perunat,</w:t>
            </w:r>
          </w:p>
          <w:p w:rsidR="00370091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 xml:space="preserve">kiinankaalisalaatti 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tai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lihakeitto, tuore leipä, herkkukurkku</w:t>
            </w:r>
          </w:p>
        </w:tc>
        <w:tc>
          <w:tcPr>
            <w:tcW w:w="2442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Makkara- /nakkikeitto, tuore leipä -valikoima, juusto, kurkkuviipale</w:t>
            </w:r>
          </w:p>
        </w:tc>
        <w:tc>
          <w:tcPr>
            <w:tcW w:w="2771" w:type="dxa"/>
          </w:tcPr>
          <w:p w:rsidR="00370091" w:rsidRDefault="00370091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03E98" w:rsidRPr="002052FB" w:rsidRDefault="00BC0805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Ta</w:t>
            </w:r>
            <w:r w:rsidR="00F03E98" w:rsidRPr="002052FB">
              <w:rPr>
                <w:rFonts w:ascii="Arial" w:hAnsi="Arial" w:cs="Arial"/>
                <w:sz w:val="22"/>
                <w:szCs w:val="22"/>
              </w:rPr>
              <w:t>lon päivä (toive)</w:t>
            </w:r>
            <w:r w:rsidR="006B074E" w:rsidRPr="002052FB">
              <w:rPr>
                <w:rFonts w:ascii="Arial" w:hAnsi="Arial" w:cs="Arial"/>
                <w:sz w:val="22"/>
                <w:szCs w:val="22"/>
              </w:rPr>
              <w:t>, porkkanaraaste</w:t>
            </w:r>
          </w:p>
          <w:p w:rsidR="00F03E98" w:rsidRPr="002052FB" w:rsidRDefault="00F03E98" w:rsidP="002052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73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Kebab</w:t>
            </w:r>
            <w:r w:rsidR="00643628" w:rsidRPr="002052FB">
              <w:rPr>
                <w:rFonts w:ascii="Arial" w:hAnsi="Arial" w:cs="Arial"/>
                <w:sz w:val="22"/>
                <w:szCs w:val="22"/>
              </w:rPr>
              <w:t>-/ kinkku</w:t>
            </w:r>
            <w:r w:rsidRPr="002052FB">
              <w:rPr>
                <w:rFonts w:ascii="Arial" w:hAnsi="Arial" w:cs="Arial"/>
                <w:sz w:val="22"/>
                <w:szCs w:val="22"/>
              </w:rPr>
              <w:t>kiusaus, jäävuori-meloni-rypälesalaatti, pikkuporkkanat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1" w:type="dxa"/>
          </w:tcPr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2FB">
              <w:rPr>
                <w:rFonts w:ascii="Arial" w:hAnsi="Arial" w:cs="Arial"/>
                <w:sz w:val="22"/>
                <w:szCs w:val="22"/>
              </w:rPr>
              <w:t>Broilerikeitto, sämpylä, herkkukurkku</w:t>
            </w:r>
          </w:p>
          <w:p w:rsidR="00BC0805" w:rsidRPr="002052FB" w:rsidRDefault="00BC0805" w:rsidP="002052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6B1F" w:rsidRPr="00290914" w:rsidTr="00376B1F">
        <w:trPr>
          <w:trHeight w:val="397"/>
        </w:trPr>
        <w:tc>
          <w:tcPr>
            <w:tcW w:w="1271" w:type="dxa"/>
            <w:vAlign w:val="center"/>
          </w:tcPr>
          <w:p w:rsidR="00376B1F" w:rsidRPr="002052FB" w:rsidRDefault="00376B1F" w:rsidP="00205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Viikot</w:t>
            </w:r>
          </w:p>
        </w:tc>
        <w:tc>
          <w:tcPr>
            <w:tcW w:w="2410" w:type="dxa"/>
          </w:tcPr>
          <w:p w:rsidR="00376B1F" w:rsidRDefault="00376B1F" w:rsidP="00376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76B1F" w:rsidRPr="002052FB" w:rsidRDefault="00376B1F" w:rsidP="00376B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32,37,42,47,52,5,10,15,20,25</w:t>
            </w:r>
          </w:p>
        </w:tc>
        <w:tc>
          <w:tcPr>
            <w:tcW w:w="2442" w:type="dxa"/>
          </w:tcPr>
          <w:p w:rsidR="00376B1F" w:rsidRDefault="00376B1F" w:rsidP="00376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76B1F" w:rsidRPr="002052FB" w:rsidRDefault="00376B1F" w:rsidP="00376B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33,38,43,48,1,6,11,16,21,26</w:t>
            </w:r>
          </w:p>
        </w:tc>
        <w:tc>
          <w:tcPr>
            <w:tcW w:w="2771" w:type="dxa"/>
          </w:tcPr>
          <w:p w:rsidR="00376B1F" w:rsidRDefault="00376B1F" w:rsidP="00376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76B1F" w:rsidRDefault="00376B1F" w:rsidP="00376B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34,39,44,49,2,7,12,17,22,27</w:t>
            </w:r>
          </w:p>
        </w:tc>
        <w:tc>
          <w:tcPr>
            <w:tcW w:w="2673" w:type="dxa"/>
          </w:tcPr>
          <w:p w:rsidR="00376B1F" w:rsidRDefault="00376B1F" w:rsidP="00376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76B1F" w:rsidRPr="002052FB" w:rsidRDefault="00376B1F" w:rsidP="00376B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35,40,45,50,3,8,13,18,23,28</w:t>
            </w:r>
          </w:p>
        </w:tc>
        <w:tc>
          <w:tcPr>
            <w:tcW w:w="2651" w:type="dxa"/>
          </w:tcPr>
          <w:p w:rsidR="00376B1F" w:rsidRDefault="00376B1F" w:rsidP="00376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76B1F" w:rsidRPr="002052FB" w:rsidRDefault="00376B1F" w:rsidP="00376B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36,41,46,51,4,9,14,19,24,29</w:t>
            </w:r>
          </w:p>
        </w:tc>
      </w:tr>
    </w:tbl>
    <w:p w:rsidR="00290914" w:rsidRPr="006B074E" w:rsidRDefault="00B861F0" w:rsidP="00341C44">
      <w:pPr>
        <w:jc w:val="center"/>
        <w:rPr>
          <w:rFonts w:ascii="Arial" w:hAnsi="Arial" w:cs="Arial"/>
          <w:sz w:val="18"/>
          <w:szCs w:val="20"/>
        </w:rPr>
      </w:pPr>
      <w:r w:rsidRPr="006B074E">
        <w:rPr>
          <w:rFonts w:ascii="Arial" w:hAnsi="Arial" w:cs="Arial"/>
          <w:sz w:val="20"/>
        </w:rPr>
        <w:t xml:space="preserve">Lounaalla tarjolla lisäksi leipä, levite, ruokajuoma. </w:t>
      </w:r>
      <w:proofErr w:type="gramStart"/>
      <w:r w:rsidRPr="006B074E">
        <w:rPr>
          <w:rFonts w:ascii="Arial" w:hAnsi="Arial" w:cs="Arial"/>
          <w:sz w:val="20"/>
        </w:rPr>
        <w:t>Muutokset mahdollisia,</w:t>
      </w:r>
      <w:r w:rsidR="00BF715F">
        <w:rPr>
          <w:rFonts w:ascii="Arial" w:hAnsi="Arial" w:cs="Arial"/>
          <w:sz w:val="20"/>
        </w:rPr>
        <w:t xml:space="preserve"> </w:t>
      </w:r>
      <w:r w:rsidRPr="006B074E">
        <w:rPr>
          <w:rFonts w:ascii="Arial" w:hAnsi="Arial" w:cs="Arial"/>
          <w:sz w:val="20"/>
        </w:rPr>
        <w:t>johtuen mm. juhlapyhistä, teemaviikoista tai raaka-aineiden saatavuudesta.</w:t>
      </w:r>
      <w:proofErr w:type="gramEnd"/>
    </w:p>
    <w:sectPr w:rsidR="00290914" w:rsidRPr="006B074E" w:rsidSect="00930A33">
      <w:headerReference w:type="default" r:id="rId8"/>
      <w:footerReference w:type="default" r:id="rId9"/>
      <w:pgSz w:w="16838" w:h="11906" w:orient="landscape"/>
      <w:pgMar w:top="1134" w:right="1418" w:bottom="1134" w:left="1418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3E4" w:rsidRDefault="00EC23E4" w:rsidP="007D5215">
      <w:r>
        <w:separator/>
      </w:r>
    </w:p>
  </w:endnote>
  <w:endnote w:type="continuationSeparator" w:id="0">
    <w:p w:rsidR="00EC23E4" w:rsidRDefault="00EC23E4" w:rsidP="007D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723" w:rsidRPr="00A33723" w:rsidRDefault="00A33723" w:rsidP="00A33723">
    <w:pPr>
      <w:pStyle w:val="Alatunniste"/>
      <w:jc w:val="center"/>
    </w:pPr>
    <w:r w:rsidRPr="006F70A2">
      <w:rPr>
        <w:rFonts w:ascii="Arial" w:hAnsi="Arial" w:cs="Arial"/>
        <w:noProof/>
        <w:sz w:val="22"/>
      </w:rPr>
      <w:t xml:space="preserve"> </w:t>
    </w:r>
    <w:r w:rsidR="00F141ED">
      <w:rPr>
        <w:rFonts w:ascii="Arial" w:hAnsi="Arial" w:cs="Arial"/>
        <w:noProof/>
        <w:sz w:val="22"/>
      </w:rPr>
      <w:t xml:space="preserve">   </w:t>
    </w:r>
    <w:r w:rsidR="005A4C42" w:rsidRPr="008912B7">
      <w:rPr>
        <w:rFonts w:ascii="Arial" w:hAnsi="Arial" w:cs="Arial"/>
        <w:noProof/>
        <w:sz w:val="20"/>
      </w:rPr>
      <w:t>Ruokalistasuunnittelussa on huomioitu</w:t>
    </w:r>
    <w:r w:rsidRPr="008912B7">
      <w:rPr>
        <w:rFonts w:ascii="Arial" w:hAnsi="Arial" w:cs="Arial"/>
        <w:noProof/>
        <w:sz w:val="20"/>
      </w:rPr>
      <w:t xml:space="preserve"> ravitsemussuositukset, hankintalaki, päätöksenteko, muut vaikuttimet, kuten resurssit</w:t>
    </w:r>
    <w:r w:rsidR="00F141ED" w:rsidRPr="008912B7">
      <w:rPr>
        <w:rFonts w:ascii="Arial" w:hAnsi="Arial" w:cs="Arial"/>
        <w:noProof/>
        <w:sz w:val="20"/>
      </w:rPr>
      <w:t xml:space="preserve"> </w:t>
    </w:r>
    <w:r w:rsidR="008912B7">
      <w:rPr>
        <w:rFonts w:ascii="Arial" w:hAnsi="Arial" w:cs="Arial"/>
        <w:noProof/>
        <w:sz w:val="20"/>
      </w:rPr>
      <w:t xml:space="preserve">  </w:t>
    </w:r>
    <w:r w:rsidR="00F141ED" w:rsidRPr="008912B7">
      <w:rPr>
        <w:rFonts w:ascii="Arial" w:hAnsi="Arial" w:cs="Arial"/>
        <w:noProof/>
        <w:sz w:val="20"/>
      </w:rPr>
      <w:t xml:space="preserve"> </w:t>
    </w:r>
    <w:r w:rsidR="008912B7">
      <w:rPr>
        <w:noProof/>
      </w:rPr>
      <w:drawing>
        <wp:inline distT="0" distB="0" distL="0" distR="0" wp14:anchorId="612B26E0" wp14:editId="4F7F3DEF">
          <wp:extent cx="1054691" cy="548640"/>
          <wp:effectExtent l="0" t="0" r="0" b="3810"/>
          <wp:docPr id="8" name="Kuva 8" descr="Kuvahaun tulos haulle ekologisu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ekologisu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8869" cy="6080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3E4" w:rsidRDefault="00EC23E4" w:rsidP="007D5215">
      <w:r>
        <w:separator/>
      </w:r>
    </w:p>
  </w:footnote>
  <w:footnote w:type="continuationSeparator" w:id="0">
    <w:p w:rsidR="00EC23E4" w:rsidRDefault="00EC23E4" w:rsidP="007D5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15" w:rsidRPr="00695A8C" w:rsidRDefault="008C12B2" w:rsidP="00F03E98">
    <w:pPr>
      <w:pStyle w:val="Yltunniste"/>
      <w:jc w:val="center"/>
      <w:rPr>
        <w:rFonts w:ascii="Arial" w:hAnsi="Arial" w:cs="Arial"/>
        <w:b/>
      </w:rPr>
    </w:pPr>
    <w:r>
      <w:rPr>
        <w:noProof/>
      </w:rPr>
      <w:drawing>
        <wp:inline distT="0" distB="0" distL="0" distR="0" wp14:anchorId="2CC45DF4" wp14:editId="66416D7D">
          <wp:extent cx="675861" cy="351577"/>
          <wp:effectExtent l="0" t="0" r="0" b="0"/>
          <wp:docPr id="3" name="Kuva 3" descr="Kuvahaun tulos haulle ekologisu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ekologisu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0" cy="3755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3E98">
      <w:rPr>
        <w:noProof/>
      </w:rPr>
      <w:drawing>
        <wp:inline distT="0" distB="0" distL="0" distR="0" wp14:anchorId="68881AF3" wp14:editId="487ED3CA">
          <wp:extent cx="1017767" cy="529433"/>
          <wp:effectExtent l="0" t="0" r="0" b="4445"/>
          <wp:docPr id="4" name="Kuva 4" descr="Kuvahaun tulos haulle ekologisu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ekologisu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418" cy="55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3E98">
      <w:rPr>
        <w:noProof/>
      </w:rPr>
      <w:drawing>
        <wp:inline distT="0" distB="0" distL="0" distR="0" wp14:anchorId="68881AF3" wp14:editId="487ED3CA">
          <wp:extent cx="699714" cy="363985"/>
          <wp:effectExtent l="0" t="0" r="5715" b="0"/>
          <wp:docPr id="5" name="Kuva 5" descr="Kuvahaun tulos haulle ekologisu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ekologisu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66" cy="3935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3E98">
      <w:rPr>
        <w:noProof/>
      </w:rPr>
      <w:drawing>
        <wp:inline distT="0" distB="0" distL="0" distR="0" wp14:anchorId="68881AF3" wp14:editId="487ED3CA">
          <wp:extent cx="897579" cy="466912"/>
          <wp:effectExtent l="0" t="0" r="0" b="9525"/>
          <wp:docPr id="6" name="Kuva 6" descr="Kuvahaun tulos haulle ekologisu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ekologisu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98" cy="493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3E98">
      <w:rPr>
        <w:noProof/>
      </w:rPr>
      <w:drawing>
        <wp:inline distT="0" distB="0" distL="0" distR="0" wp14:anchorId="68881AF3" wp14:editId="487ED3CA">
          <wp:extent cx="1054690" cy="548640"/>
          <wp:effectExtent l="0" t="0" r="0" b="3810"/>
          <wp:docPr id="7" name="Kuva 7" descr="Kuvahaun tulos haulle ekologisu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ekologisu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677" cy="578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50FD" w:rsidRPr="006B50FD">
      <w:rPr>
        <w:rFonts w:ascii="Bookman Old Style" w:hAnsi="Bookman Old Style" w:cs="Arial"/>
      </w:rPr>
      <w:t xml:space="preserve"> </w:t>
    </w:r>
    <w:r w:rsidR="006B50FD" w:rsidRPr="00695A8C">
      <w:rPr>
        <w:rFonts w:ascii="Bookman Old Style" w:hAnsi="Bookman Old Style" w:cs="Arial"/>
        <w:b/>
      </w:rPr>
      <w:t>EMMEHÄN ENÄÄ RUOKI ROSKISTA!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55F41BD"/>
    <w:multiLevelType w:val="hybridMultilevel"/>
    <w:tmpl w:val="7562ACD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84E2F"/>
    <w:multiLevelType w:val="hybridMultilevel"/>
    <w:tmpl w:val="340870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34A3"/>
    <w:multiLevelType w:val="hybridMultilevel"/>
    <w:tmpl w:val="D22C5B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C1B05"/>
    <w:multiLevelType w:val="hybridMultilevel"/>
    <w:tmpl w:val="8E26DD00"/>
    <w:lvl w:ilvl="0" w:tplc="9056DD7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30C88"/>
    <w:multiLevelType w:val="hybridMultilevel"/>
    <w:tmpl w:val="6B70FE48"/>
    <w:lvl w:ilvl="0" w:tplc="AD0AE2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70DD3"/>
    <w:multiLevelType w:val="hybridMultilevel"/>
    <w:tmpl w:val="2B56FA6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296EC1"/>
    <w:multiLevelType w:val="hybridMultilevel"/>
    <w:tmpl w:val="BCC8C8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1467D"/>
    <w:multiLevelType w:val="multilevel"/>
    <w:tmpl w:val="6E02AF2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 w15:restartNumberingAfterBreak="0">
    <w:nsid w:val="6E724A05"/>
    <w:multiLevelType w:val="hybridMultilevel"/>
    <w:tmpl w:val="E7AE9E36"/>
    <w:lvl w:ilvl="0" w:tplc="AD0AE2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7656A"/>
    <w:multiLevelType w:val="hybridMultilevel"/>
    <w:tmpl w:val="D04EF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BD"/>
    <w:rsid w:val="000060BC"/>
    <w:rsid w:val="00007AFB"/>
    <w:rsid w:val="00017C50"/>
    <w:rsid w:val="0003481C"/>
    <w:rsid w:val="00040CF5"/>
    <w:rsid w:val="00044257"/>
    <w:rsid w:val="0004633B"/>
    <w:rsid w:val="00054A36"/>
    <w:rsid w:val="00073D7A"/>
    <w:rsid w:val="00074722"/>
    <w:rsid w:val="00080C31"/>
    <w:rsid w:val="00081972"/>
    <w:rsid w:val="00083C2B"/>
    <w:rsid w:val="000924D6"/>
    <w:rsid w:val="000928CA"/>
    <w:rsid w:val="00093A57"/>
    <w:rsid w:val="00094190"/>
    <w:rsid w:val="000A0A3F"/>
    <w:rsid w:val="000A1C74"/>
    <w:rsid w:val="000A1C7E"/>
    <w:rsid w:val="000A20C3"/>
    <w:rsid w:val="000A4E5C"/>
    <w:rsid w:val="000A7B52"/>
    <w:rsid w:val="000A7F16"/>
    <w:rsid w:val="000B3C66"/>
    <w:rsid w:val="000B48AB"/>
    <w:rsid w:val="000D1C22"/>
    <w:rsid w:val="000D23D6"/>
    <w:rsid w:val="000D59A3"/>
    <w:rsid w:val="000E0D72"/>
    <w:rsid w:val="000E4937"/>
    <w:rsid w:val="000E5590"/>
    <w:rsid w:val="00102FF7"/>
    <w:rsid w:val="001039EA"/>
    <w:rsid w:val="00103AEA"/>
    <w:rsid w:val="00105805"/>
    <w:rsid w:val="00106013"/>
    <w:rsid w:val="00107220"/>
    <w:rsid w:val="00114671"/>
    <w:rsid w:val="00115656"/>
    <w:rsid w:val="00116443"/>
    <w:rsid w:val="00117F81"/>
    <w:rsid w:val="001202E1"/>
    <w:rsid w:val="0012298E"/>
    <w:rsid w:val="00125E7B"/>
    <w:rsid w:val="00145B8A"/>
    <w:rsid w:val="00146296"/>
    <w:rsid w:val="001474C2"/>
    <w:rsid w:val="00154B72"/>
    <w:rsid w:val="00162A78"/>
    <w:rsid w:val="001751D6"/>
    <w:rsid w:val="001765BE"/>
    <w:rsid w:val="001772BC"/>
    <w:rsid w:val="00181F7C"/>
    <w:rsid w:val="00182462"/>
    <w:rsid w:val="001938BF"/>
    <w:rsid w:val="0019760E"/>
    <w:rsid w:val="00197AA1"/>
    <w:rsid w:val="001A17BD"/>
    <w:rsid w:val="001A449B"/>
    <w:rsid w:val="001B089B"/>
    <w:rsid w:val="001B0EDF"/>
    <w:rsid w:val="001B1788"/>
    <w:rsid w:val="001B2936"/>
    <w:rsid w:val="001B37BC"/>
    <w:rsid w:val="001B5376"/>
    <w:rsid w:val="001B7248"/>
    <w:rsid w:val="001C4F5C"/>
    <w:rsid w:val="001C6C04"/>
    <w:rsid w:val="001C6F4B"/>
    <w:rsid w:val="001D7C40"/>
    <w:rsid w:val="001E37BD"/>
    <w:rsid w:val="001E4608"/>
    <w:rsid w:val="001E64DE"/>
    <w:rsid w:val="001F4A54"/>
    <w:rsid w:val="00204801"/>
    <w:rsid w:val="00205163"/>
    <w:rsid w:val="002052FB"/>
    <w:rsid w:val="00206EA8"/>
    <w:rsid w:val="00212A32"/>
    <w:rsid w:val="002130A6"/>
    <w:rsid w:val="0021352C"/>
    <w:rsid w:val="00220A87"/>
    <w:rsid w:val="00226825"/>
    <w:rsid w:val="0023147C"/>
    <w:rsid w:val="00231F72"/>
    <w:rsid w:val="00241573"/>
    <w:rsid w:val="00247683"/>
    <w:rsid w:val="002563F9"/>
    <w:rsid w:val="00260155"/>
    <w:rsid w:val="00272D3D"/>
    <w:rsid w:val="002743E9"/>
    <w:rsid w:val="00277DD0"/>
    <w:rsid w:val="002800A3"/>
    <w:rsid w:val="00284765"/>
    <w:rsid w:val="00290914"/>
    <w:rsid w:val="00291F64"/>
    <w:rsid w:val="00292C60"/>
    <w:rsid w:val="002A71E6"/>
    <w:rsid w:val="002B3457"/>
    <w:rsid w:val="002B3578"/>
    <w:rsid w:val="002B4082"/>
    <w:rsid w:val="002B5048"/>
    <w:rsid w:val="002B6853"/>
    <w:rsid w:val="002C2FD2"/>
    <w:rsid w:val="002C2FFC"/>
    <w:rsid w:val="002C5924"/>
    <w:rsid w:val="002C67DE"/>
    <w:rsid w:val="002D4BC8"/>
    <w:rsid w:val="002D5209"/>
    <w:rsid w:val="002E3E3C"/>
    <w:rsid w:val="002F1450"/>
    <w:rsid w:val="003110DE"/>
    <w:rsid w:val="00314631"/>
    <w:rsid w:val="003167AF"/>
    <w:rsid w:val="00324149"/>
    <w:rsid w:val="00330E90"/>
    <w:rsid w:val="00332839"/>
    <w:rsid w:val="00333253"/>
    <w:rsid w:val="00341372"/>
    <w:rsid w:val="00341C44"/>
    <w:rsid w:val="00341EA2"/>
    <w:rsid w:val="00350F81"/>
    <w:rsid w:val="0035234B"/>
    <w:rsid w:val="0036000F"/>
    <w:rsid w:val="003627FF"/>
    <w:rsid w:val="00366D8C"/>
    <w:rsid w:val="00367823"/>
    <w:rsid w:val="00370091"/>
    <w:rsid w:val="00370298"/>
    <w:rsid w:val="0037235A"/>
    <w:rsid w:val="00372E97"/>
    <w:rsid w:val="00373914"/>
    <w:rsid w:val="00373B2D"/>
    <w:rsid w:val="00375BB6"/>
    <w:rsid w:val="00376B1F"/>
    <w:rsid w:val="00377568"/>
    <w:rsid w:val="00380243"/>
    <w:rsid w:val="0038493F"/>
    <w:rsid w:val="00386868"/>
    <w:rsid w:val="00386E19"/>
    <w:rsid w:val="003908E7"/>
    <w:rsid w:val="00395D17"/>
    <w:rsid w:val="003961F3"/>
    <w:rsid w:val="003975A6"/>
    <w:rsid w:val="00397C8A"/>
    <w:rsid w:val="003A648D"/>
    <w:rsid w:val="003A6D77"/>
    <w:rsid w:val="003B4343"/>
    <w:rsid w:val="003C585C"/>
    <w:rsid w:val="003C5A7B"/>
    <w:rsid w:val="003C5E10"/>
    <w:rsid w:val="003C6C32"/>
    <w:rsid w:val="003C6CE5"/>
    <w:rsid w:val="003C7DF4"/>
    <w:rsid w:val="003D5051"/>
    <w:rsid w:val="003D6B33"/>
    <w:rsid w:val="003D7462"/>
    <w:rsid w:val="003E3E62"/>
    <w:rsid w:val="003E6A50"/>
    <w:rsid w:val="003F043B"/>
    <w:rsid w:val="003F09D4"/>
    <w:rsid w:val="003F3172"/>
    <w:rsid w:val="003F59B4"/>
    <w:rsid w:val="00405490"/>
    <w:rsid w:val="00413D8F"/>
    <w:rsid w:val="0042159C"/>
    <w:rsid w:val="00422AC4"/>
    <w:rsid w:val="004238F9"/>
    <w:rsid w:val="00426A22"/>
    <w:rsid w:val="00434D75"/>
    <w:rsid w:val="004371EE"/>
    <w:rsid w:val="0043791D"/>
    <w:rsid w:val="00442E58"/>
    <w:rsid w:val="00450A9A"/>
    <w:rsid w:val="00451853"/>
    <w:rsid w:val="00453081"/>
    <w:rsid w:val="00457E4F"/>
    <w:rsid w:val="00462635"/>
    <w:rsid w:val="00466D53"/>
    <w:rsid w:val="00467DED"/>
    <w:rsid w:val="004719C0"/>
    <w:rsid w:val="0047510E"/>
    <w:rsid w:val="00485E26"/>
    <w:rsid w:val="00486647"/>
    <w:rsid w:val="0049142C"/>
    <w:rsid w:val="004A025A"/>
    <w:rsid w:val="004A0CB7"/>
    <w:rsid w:val="004A7286"/>
    <w:rsid w:val="004C36FC"/>
    <w:rsid w:val="004C4741"/>
    <w:rsid w:val="004C5C56"/>
    <w:rsid w:val="004C69DB"/>
    <w:rsid w:val="004D0504"/>
    <w:rsid w:val="004D0B39"/>
    <w:rsid w:val="004D21FB"/>
    <w:rsid w:val="004D5C03"/>
    <w:rsid w:val="004E738F"/>
    <w:rsid w:val="004F1AC3"/>
    <w:rsid w:val="004F23FC"/>
    <w:rsid w:val="004F6F01"/>
    <w:rsid w:val="00502E94"/>
    <w:rsid w:val="00504090"/>
    <w:rsid w:val="0051448D"/>
    <w:rsid w:val="005247AD"/>
    <w:rsid w:val="00525567"/>
    <w:rsid w:val="00525A73"/>
    <w:rsid w:val="00530A30"/>
    <w:rsid w:val="00540F65"/>
    <w:rsid w:val="00541A1A"/>
    <w:rsid w:val="0054730E"/>
    <w:rsid w:val="005478FF"/>
    <w:rsid w:val="0055224F"/>
    <w:rsid w:val="00553740"/>
    <w:rsid w:val="005568D0"/>
    <w:rsid w:val="00557221"/>
    <w:rsid w:val="00561284"/>
    <w:rsid w:val="00564E7D"/>
    <w:rsid w:val="00567875"/>
    <w:rsid w:val="00567EF2"/>
    <w:rsid w:val="0057515B"/>
    <w:rsid w:val="0057517C"/>
    <w:rsid w:val="00575C89"/>
    <w:rsid w:val="00576A90"/>
    <w:rsid w:val="005813BD"/>
    <w:rsid w:val="005821D7"/>
    <w:rsid w:val="00585D73"/>
    <w:rsid w:val="00586A53"/>
    <w:rsid w:val="0059103A"/>
    <w:rsid w:val="0059326F"/>
    <w:rsid w:val="00597C0F"/>
    <w:rsid w:val="005A0B18"/>
    <w:rsid w:val="005A4C42"/>
    <w:rsid w:val="005A6F6D"/>
    <w:rsid w:val="005B34C6"/>
    <w:rsid w:val="005B5BE8"/>
    <w:rsid w:val="005C23D6"/>
    <w:rsid w:val="005C579D"/>
    <w:rsid w:val="005D45AA"/>
    <w:rsid w:val="005D53E7"/>
    <w:rsid w:val="005D7A0A"/>
    <w:rsid w:val="005E2E6E"/>
    <w:rsid w:val="005E309B"/>
    <w:rsid w:val="005E3EB3"/>
    <w:rsid w:val="005F0F15"/>
    <w:rsid w:val="005F392B"/>
    <w:rsid w:val="005F45CB"/>
    <w:rsid w:val="00600C2C"/>
    <w:rsid w:val="00607635"/>
    <w:rsid w:val="006103EA"/>
    <w:rsid w:val="00610B92"/>
    <w:rsid w:val="00623DFF"/>
    <w:rsid w:val="006276A0"/>
    <w:rsid w:val="006333F1"/>
    <w:rsid w:val="006361FB"/>
    <w:rsid w:val="00643628"/>
    <w:rsid w:val="00652B44"/>
    <w:rsid w:val="006554E7"/>
    <w:rsid w:val="00672EBC"/>
    <w:rsid w:val="00682C38"/>
    <w:rsid w:val="006848D0"/>
    <w:rsid w:val="00686EAB"/>
    <w:rsid w:val="00687758"/>
    <w:rsid w:val="00690BDC"/>
    <w:rsid w:val="00691058"/>
    <w:rsid w:val="00693B8C"/>
    <w:rsid w:val="00695A8C"/>
    <w:rsid w:val="006962B3"/>
    <w:rsid w:val="00696614"/>
    <w:rsid w:val="006A08ED"/>
    <w:rsid w:val="006A3EE6"/>
    <w:rsid w:val="006A7180"/>
    <w:rsid w:val="006B0149"/>
    <w:rsid w:val="006B074E"/>
    <w:rsid w:val="006B2647"/>
    <w:rsid w:val="006B27C7"/>
    <w:rsid w:val="006B384B"/>
    <w:rsid w:val="006B50FD"/>
    <w:rsid w:val="006C62E9"/>
    <w:rsid w:val="006C680D"/>
    <w:rsid w:val="006D1EF1"/>
    <w:rsid w:val="006D6FA9"/>
    <w:rsid w:val="006D7C15"/>
    <w:rsid w:val="006E115E"/>
    <w:rsid w:val="006E2D6B"/>
    <w:rsid w:val="006E37FF"/>
    <w:rsid w:val="006E436C"/>
    <w:rsid w:val="006E5E16"/>
    <w:rsid w:val="006E7C1D"/>
    <w:rsid w:val="006F02D5"/>
    <w:rsid w:val="006F05EE"/>
    <w:rsid w:val="006F1D96"/>
    <w:rsid w:val="006F300D"/>
    <w:rsid w:val="006F64D4"/>
    <w:rsid w:val="006F70A2"/>
    <w:rsid w:val="007110A2"/>
    <w:rsid w:val="0071252B"/>
    <w:rsid w:val="00720486"/>
    <w:rsid w:val="00721D47"/>
    <w:rsid w:val="007313DB"/>
    <w:rsid w:val="007373D7"/>
    <w:rsid w:val="007378AB"/>
    <w:rsid w:val="00743484"/>
    <w:rsid w:val="0076411F"/>
    <w:rsid w:val="007920E4"/>
    <w:rsid w:val="007948B5"/>
    <w:rsid w:val="007959A9"/>
    <w:rsid w:val="0079700A"/>
    <w:rsid w:val="00797CCA"/>
    <w:rsid w:val="007A0EE8"/>
    <w:rsid w:val="007A1C6D"/>
    <w:rsid w:val="007A6706"/>
    <w:rsid w:val="007B08D3"/>
    <w:rsid w:val="007B3DBA"/>
    <w:rsid w:val="007B4BE4"/>
    <w:rsid w:val="007B5849"/>
    <w:rsid w:val="007C0CF0"/>
    <w:rsid w:val="007C5132"/>
    <w:rsid w:val="007D05C3"/>
    <w:rsid w:val="007D3885"/>
    <w:rsid w:val="007D5215"/>
    <w:rsid w:val="007E518C"/>
    <w:rsid w:val="007F063A"/>
    <w:rsid w:val="007F3149"/>
    <w:rsid w:val="00800B7B"/>
    <w:rsid w:val="00800E84"/>
    <w:rsid w:val="008050C6"/>
    <w:rsid w:val="00806287"/>
    <w:rsid w:val="008079AE"/>
    <w:rsid w:val="008215F3"/>
    <w:rsid w:val="0082479E"/>
    <w:rsid w:val="00826E58"/>
    <w:rsid w:val="00827BB3"/>
    <w:rsid w:val="00830689"/>
    <w:rsid w:val="00830ECE"/>
    <w:rsid w:val="008375D9"/>
    <w:rsid w:val="00840AB6"/>
    <w:rsid w:val="0084117B"/>
    <w:rsid w:val="00841F61"/>
    <w:rsid w:val="00841FA0"/>
    <w:rsid w:val="00847ACD"/>
    <w:rsid w:val="00851505"/>
    <w:rsid w:val="0085507F"/>
    <w:rsid w:val="00855F4F"/>
    <w:rsid w:val="00856176"/>
    <w:rsid w:val="00861C2A"/>
    <w:rsid w:val="008625A8"/>
    <w:rsid w:val="00865CD1"/>
    <w:rsid w:val="008719B1"/>
    <w:rsid w:val="00871D91"/>
    <w:rsid w:val="008729F5"/>
    <w:rsid w:val="00874684"/>
    <w:rsid w:val="00874921"/>
    <w:rsid w:val="00875CDB"/>
    <w:rsid w:val="00876640"/>
    <w:rsid w:val="008812C4"/>
    <w:rsid w:val="008819B1"/>
    <w:rsid w:val="00887D82"/>
    <w:rsid w:val="00890B7C"/>
    <w:rsid w:val="008912B7"/>
    <w:rsid w:val="008922A1"/>
    <w:rsid w:val="008965D5"/>
    <w:rsid w:val="00897C8C"/>
    <w:rsid w:val="008A1E30"/>
    <w:rsid w:val="008A3782"/>
    <w:rsid w:val="008A5521"/>
    <w:rsid w:val="008C12B2"/>
    <w:rsid w:val="008C344C"/>
    <w:rsid w:val="008C41B1"/>
    <w:rsid w:val="008D2947"/>
    <w:rsid w:val="008D2A73"/>
    <w:rsid w:val="008E14EB"/>
    <w:rsid w:val="008E2B8D"/>
    <w:rsid w:val="008E585A"/>
    <w:rsid w:val="008F279E"/>
    <w:rsid w:val="008F5D70"/>
    <w:rsid w:val="009014C3"/>
    <w:rsid w:val="00902D97"/>
    <w:rsid w:val="00902EFB"/>
    <w:rsid w:val="00904620"/>
    <w:rsid w:val="00910659"/>
    <w:rsid w:val="0091641D"/>
    <w:rsid w:val="00916492"/>
    <w:rsid w:val="00921D9D"/>
    <w:rsid w:val="009245F8"/>
    <w:rsid w:val="00925A27"/>
    <w:rsid w:val="00926C35"/>
    <w:rsid w:val="00930A33"/>
    <w:rsid w:val="00930C3B"/>
    <w:rsid w:val="00931365"/>
    <w:rsid w:val="00940ABB"/>
    <w:rsid w:val="00950452"/>
    <w:rsid w:val="00950790"/>
    <w:rsid w:val="00952D75"/>
    <w:rsid w:val="00964A1A"/>
    <w:rsid w:val="00965C23"/>
    <w:rsid w:val="00966812"/>
    <w:rsid w:val="00967AE5"/>
    <w:rsid w:val="00970C0D"/>
    <w:rsid w:val="00970E73"/>
    <w:rsid w:val="0097124C"/>
    <w:rsid w:val="0097324D"/>
    <w:rsid w:val="00973761"/>
    <w:rsid w:val="00977726"/>
    <w:rsid w:val="00990B46"/>
    <w:rsid w:val="00991DAE"/>
    <w:rsid w:val="009A6B34"/>
    <w:rsid w:val="009A73B7"/>
    <w:rsid w:val="009B19ED"/>
    <w:rsid w:val="009C676C"/>
    <w:rsid w:val="009D245F"/>
    <w:rsid w:val="009D3279"/>
    <w:rsid w:val="009D7BED"/>
    <w:rsid w:val="009E0235"/>
    <w:rsid w:val="009F17DD"/>
    <w:rsid w:val="009F3B44"/>
    <w:rsid w:val="009F77EC"/>
    <w:rsid w:val="00A03B2F"/>
    <w:rsid w:val="00A058D9"/>
    <w:rsid w:val="00A06ABB"/>
    <w:rsid w:val="00A1068C"/>
    <w:rsid w:val="00A118D1"/>
    <w:rsid w:val="00A23568"/>
    <w:rsid w:val="00A25911"/>
    <w:rsid w:val="00A25BE2"/>
    <w:rsid w:val="00A279F1"/>
    <w:rsid w:val="00A3228E"/>
    <w:rsid w:val="00A32D77"/>
    <w:rsid w:val="00A33723"/>
    <w:rsid w:val="00A41829"/>
    <w:rsid w:val="00A44D18"/>
    <w:rsid w:val="00A50BE2"/>
    <w:rsid w:val="00A51243"/>
    <w:rsid w:val="00A524D0"/>
    <w:rsid w:val="00A6088C"/>
    <w:rsid w:val="00A612D3"/>
    <w:rsid w:val="00A61ABC"/>
    <w:rsid w:val="00A70526"/>
    <w:rsid w:val="00A7155F"/>
    <w:rsid w:val="00A71C68"/>
    <w:rsid w:val="00A73DCC"/>
    <w:rsid w:val="00A75372"/>
    <w:rsid w:val="00A7678E"/>
    <w:rsid w:val="00A8038C"/>
    <w:rsid w:val="00A83BF1"/>
    <w:rsid w:val="00A930EB"/>
    <w:rsid w:val="00A95E52"/>
    <w:rsid w:val="00A96B52"/>
    <w:rsid w:val="00AA4306"/>
    <w:rsid w:val="00AA49F3"/>
    <w:rsid w:val="00AA53F4"/>
    <w:rsid w:val="00AA6E5B"/>
    <w:rsid w:val="00AA7A3A"/>
    <w:rsid w:val="00AA7BE1"/>
    <w:rsid w:val="00AB6E3B"/>
    <w:rsid w:val="00AB7EA6"/>
    <w:rsid w:val="00AC2EA0"/>
    <w:rsid w:val="00AC3E9B"/>
    <w:rsid w:val="00AC6DC6"/>
    <w:rsid w:val="00AD173C"/>
    <w:rsid w:val="00AD3D4E"/>
    <w:rsid w:val="00AE0E2B"/>
    <w:rsid w:val="00AE454C"/>
    <w:rsid w:val="00AF27D6"/>
    <w:rsid w:val="00AF305D"/>
    <w:rsid w:val="00AF3284"/>
    <w:rsid w:val="00AF3B91"/>
    <w:rsid w:val="00B021C0"/>
    <w:rsid w:val="00B17DE4"/>
    <w:rsid w:val="00B207F3"/>
    <w:rsid w:val="00B33F55"/>
    <w:rsid w:val="00B37663"/>
    <w:rsid w:val="00B41296"/>
    <w:rsid w:val="00B45AD7"/>
    <w:rsid w:val="00B4706D"/>
    <w:rsid w:val="00B47A59"/>
    <w:rsid w:val="00B47CC2"/>
    <w:rsid w:val="00B55889"/>
    <w:rsid w:val="00B56ACE"/>
    <w:rsid w:val="00B633B9"/>
    <w:rsid w:val="00B6578F"/>
    <w:rsid w:val="00B748CB"/>
    <w:rsid w:val="00B761D3"/>
    <w:rsid w:val="00B77FCC"/>
    <w:rsid w:val="00B809C9"/>
    <w:rsid w:val="00B82D2B"/>
    <w:rsid w:val="00B8397E"/>
    <w:rsid w:val="00B8480D"/>
    <w:rsid w:val="00B84D98"/>
    <w:rsid w:val="00B861F0"/>
    <w:rsid w:val="00BA31A5"/>
    <w:rsid w:val="00BA4547"/>
    <w:rsid w:val="00BB50A6"/>
    <w:rsid w:val="00BB6D47"/>
    <w:rsid w:val="00BC0805"/>
    <w:rsid w:val="00BC1D6A"/>
    <w:rsid w:val="00BD2C16"/>
    <w:rsid w:val="00BE5F7F"/>
    <w:rsid w:val="00BF3ACF"/>
    <w:rsid w:val="00BF6727"/>
    <w:rsid w:val="00BF6BB2"/>
    <w:rsid w:val="00BF715F"/>
    <w:rsid w:val="00C00A17"/>
    <w:rsid w:val="00C03BC5"/>
    <w:rsid w:val="00C06915"/>
    <w:rsid w:val="00C0724B"/>
    <w:rsid w:val="00C10EB8"/>
    <w:rsid w:val="00C12583"/>
    <w:rsid w:val="00C12C48"/>
    <w:rsid w:val="00C142EC"/>
    <w:rsid w:val="00C24F2D"/>
    <w:rsid w:val="00C361F1"/>
    <w:rsid w:val="00C47D7A"/>
    <w:rsid w:val="00C520DF"/>
    <w:rsid w:val="00C53EF3"/>
    <w:rsid w:val="00C57477"/>
    <w:rsid w:val="00C61D6D"/>
    <w:rsid w:val="00C90397"/>
    <w:rsid w:val="00C93527"/>
    <w:rsid w:val="00CA3135"/>
    <w:rsid w:val="00CA428E"/>
    <w:rsid w:val="00CA4E82"/>
    <w:rsid w:val="00CB1D32"/>
    <w:rsid w:val="00CB7E82"/>
    <w:rsid w:val="00CC04FB"/>
    <w:rsid w:val="00CC304D"/>
    <w:rsid w:val="00CC5965"/>
    <w:rsid w:val="00CD54BE"/>
    <w:rsid w:val="00CD6C63"/>
    <w:rsid w:val="00CE0135"/>
    <w:rsid w:val="00CE150E"/>
    <w:rsid w:val="00CE2A70"/>
    <w:rsid w:val="00CE3B33"/>
    <w:rsid w:val="00CF0E4B"/>
    <w:rsid w:val="00CF2348"/>
    <w:rsid w:val="00CF2928"/>
    <w:rsid w:val="00CF46A6"/>
    <w:rsid w:val="00CF52D3"/>
    <w:rsid w:val="00CF6D31"/>
    <w:rsid w:val="00D151C3"/>
    <w:rsid w:val="00D20A0C"/>
    <w:rsid w:val="00D2441F"/>
    <w:rsid w:val="00D27853"/>
    <w:rsid w:val="00D27FA4"/>
    <w:rsid w:val="00D31256"/>
    <w:rsid w:val="00D31950"/>
    <w:rsid w:val="00D31F35"/>
    <w:rsid w:val="00D33648"/>
    <w:rsid w:val="00D41DE2"/>
    <w:rsid w:val="00D41FE3"/>
    <w:rsid w:val="00D4552F"/>
    <w:rsid w:val="00D47B56"/>
    <w:rsid w:val="00D553A0"/>
    <w:rsid w:val="00D63537"/>
    <w:rsid w:val="00D7693B"/>
    <w:rsid w:val="00D831CA"/>
    <w:rsid w:val="00D92C90"/>
    <w:rsid w:val="00D9491D"/>
    <w:rsid w:val="00D95BD0"/>
    <w:rsid w:val="00DB22B5"/>
    <w:rsid w:val="00DB4009"/>
    <w:rsid w:val="00DB7DB9"/>
    <w:rsid w:val="00DC7237"/>
    <w:rsid w:val="00DD59F4"/>
    <w:rsid w:val="00DE3570"/>
    <w:rsid w:val="00DF0247"/>
    <w:rsid w:val="00DF3E9B"/>
    <w:rsid w:val="00E070A5"/>
    <w:rsid w:val="00E07FFE"/>
    <w:rsid w:val="00E10657"/>
    <w:rsid w:val="00E1176B"/>
    <w:rsid w:val="00E13C8C"/>
    <w:rsid w:val="00E21B4A"/>
    <w:rsid w:val="00E32007"/>
    <w:rsid w:val="00E32528"/>
    <w:rsid w:val="00E3427A"/>
    <w:rsid w:val="00E35DC0"/>
    <w:rsid w:val="00E42B2E"/>
    <w:rsid w:val="00E45BFB"/>
    <w:rsid w:val="00E469DA"/>
    <w:rsid w:val="00E512D2"/>
    <w:rsid w:val="00E55A08"/>
    <w:rsid w:val="00E67110"/>
    <w:rsid w:val="00E7712D"/>
    <w:rsid w:val="00E87CBE"/>
    <w:rsid w:val="00E9157D"/>
    <w:rsid w:val="00E923FA"/>
    <w:rsid w:val="00E9288C"/>
    <w:rsid w:val="00E95EA0"/>
    <w:rsid w:val="00E967E6"/>
    <w:rsid w:val="00E971B4"/>
    <w:rsid w:val="00EA11BF"/>
    <w:rsid w:val="00EA1A01"/>
    <w:rsid w:val="00EA1B0B"/>
    <w:rsid w:val="00EA4985"/>
    <w:rsid w:val="00EA5BF7"/>
    <w:rsid w:val="00EA6974"/>
    <w:rsid w:val="00EB04AA"/>
    <w:rsid w:val="00EB1051"/>
    <w:rsid w:val="00EB7C55"/>
    <w:rsid w:val="00EC0678"/>
    <w:rsid w:val="00EC23E4"/>
    <w:rsid w:val="00EC264C"/>
    <w:rsid w:val="00EC5922"/>
    <w:rsid w:val="00ED16A3"/>
    <w:rsid w:val="00ED3AD3"/>
    <w:rsid w:val="00ED65BA"/>
    <w:rsid w:val="00EE05DA"/>
    <w:rsid w:val="00EE239F"/>
    <w:rsid w:val="00EE358D"/>
    <w:rsid w:val="00EE4283"/>
    <w:rsid w:val="00F00018"/>
    <w:rsid w:val="00F006CC"/>
    <w:rsid w:val="00F024FA"/>
    <w:rsid w:val="00F03E98"/>
    <w:rsid w:val="00F10185"/>
    <w:rsid w:val="00F1198B"/>
    <w:rsid w:val="00F12DF1"/>
    <w:rsid w:val="00F141ED"/>
    <w:rsid w:val="00F14500"/>
    <w:rsid w:val="00F177A1"/>
    <w:rsid w:val="00F233CA"/>
    <w:rsid w:val="00F23846"/>
    <w:rsid w:val="00F250B2"/>
    <w:rsid w:val="00F31B11"/>
    <w:rsid w:val="00F40D49"/>
    <w:rsid w:val="00F4374F"/>
    <w:rsid w:val="00F43DF8"/>
    <w:rsid w:val="00F4545A"/>
    <w:rsid w:val="00F55FCC"/>
    <w:rsid w:val="00F56F54"/>
    <w:rsid w:val="00F57814"/>
    <w:rsid w:val="00F61928"/>
    <w:rsid w:val="00F63B6D"/>
    <w:rsid w:val="00F679EE"/>
    <w:rsid w:val="00F81205"/>
    <w:rsid w:val="00F82273"/>
    <w:rsid w:val="00F83161"/>
    <w:rsid w:val="00F8421E"/>
    <w:rsid w:val="00F90639"/>
    <w:rsid w:val="00F9111F"/>
    <w:rsid w:val="00F9620F"/>
    <w:rsid w:val="00F96AD0"/>
    <w:rsid w:val="00F97F66"/>
    <w:rsid w:val="00FB323C"/>
    <w:rsid w:val="00FB5C00"/>
    <w:rsid w:val="00FB65D7"/>
    <w:rsid w:val="00FC24D9"/>
    <w:rsid w:val="00FD172A"/>
    <w:rsid w:val="00FD5445"/>
    <w:rsid w:val="00FD5CCC"/>
    <w:rsid w:val="00FE0116"/>
    <w:rsid w:val="00FE5888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efaultImageDpi w14:val="0"/>
  <w15:docId w15:val="{6A89CF1E-D4EF-47A4-8E3F-9ACA39CA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Pr>
      <w:sz w:val="24"/>
      <w:szCs w:val="24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597C0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semiHidden/>
    <w:locked/>
    <w:rPr>
      <w:rFonts w:ascii="Cambria" w:hAnsi="Cambria"/>
      <w:b/>
      <w:i/>
      <w:sz w:val="28"/>
    </w:rPr>
  </w:style>
  <w:style w:type="paragraph" w:customStyle="1" w:styleId="Tyyli1">
    <w:name w:val="Tyyli1"/>
    <w:basedOn w:val="Otsikko2"/>
    <w:rsid w:val="00597C0F"/>
    <w:pPr>
      <w:keepLines/>
      <w:tabs>
        <w:tab w:val="left" w:pos="510"/>
      </w:tabs>
      <w:spacing w:before="840" w:after="0" w:line="360" w:lineRule="auto"/>
      <w:contextualSpacing/>
    </w:pPr>
    <w:rPr>
      <w:i w:val="0"/>
      <w:iCs w:val="0"/>
      <w:sz w:val="24"/>
      <w:szCs w:val="26"/>
      <w:lang w:eastAsia="en-US"/>
    </w:rPr>
  </w:style>
  <w:style w:type="paragraph" w:customStyle="1" w:styleId="Tyyli2">
    <w:name w:val="Tyyli2"/>
    <w:basedOn w:val="Otsikko2"/>
    <w:rsid w:val="000924D6"/>
    <w:pPr>
      <w:keepLines/>
      <w:numPr>
        <w:ilvl w:val="0"/>
        <w:numId w:val="0"/>
      </w:numPr>
      <w:tabs>
        <w:tab w:val="left" w:pos="510"/>
      </w:tabs>
      <w:spacing w:before="840" w:after="0" w:line="360" w:lineRule="auto"/>
    </w:pPr>
    <w:rPr>
      <w:rFonts w:cs="Cambria"/>
      <w:b w:val="0"/>
      <w:i w:val="0"/>
      <w:iCs w:val="0"/>
      <w:sz w:val="24"/>
      <w:szCs w:val="26"/>
      <w:lang w:eastAsia="ar-SA"/>
    </w:rPr>
  </w:style>
  <w:style w:type="table" w:styleId="TaulukkoRuudukko">
    <w:name w:val="Table Grid"/>
    <w:basedOn w:val="Normaalitaulukko"/>
    <w:uiPriority w:val="59"/>
    <w:rsid w:val="00950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rsid w:val="007D5215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locked/>
    <w:rsid w:val="007D5215"/>
    <w:rPr>
      <w:sz w:val="24"/>
    </w:rPr>
  </w:style>
  <w:style w:type="paragraph" w:styleId="Alatunniste">
    <w:name w:val="footer"/>
    <w:basedOn w:val="Normaali"/>
    <w:link w:val="AlatunnisteChar"/>
    <w:uiPriority w:val="99"/>
    <w:rsid w:val="007D5215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locked/>
    <w:rsid w:val="007D5215"/>
    <w:rPr>
      <w:sz w:val="24"/>
    </w:rPr>
  </w:style>
  <w:style w:type="paragraph" w:styleId="Seliteteksti">
    <w:name w:val="Balloon Text"/>
    <w:basedOn w:val="Normaali"/>
    <w:link w:val="SelitetekstiChar"/>
    <w:rsid w:val="00AB7EA6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AB7EA6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8D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eittio\Omat%20tiedostot\Leena\ruokalistat%202011-2012\Lapuan%20peruskoulujen%20ja%20lukion%20ruokalista%202012.do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4F9D8-4BAD-4886-82E6-4972C6B5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Lapuan peruskoulujen ja lukion ruokalista 2012</Template>
  <TotalTime>2</TotalTime>
  <Pages>1</Pages>
  <Words>155</Words>
  <Characters>1845</Characters>
  <Application>Microsoft Office Word</Application>
  <DocSecurity>0</DocSecurity>
  <Lines>15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Lapuan peruskoulujen ja lukion ruokalista 2011-2012</vt:lpstr>
    </vt:vector>
  </TitlesOfParts>
  <Company>Hewlett-Packard Company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Lapuan peruskoulujen ja lukion ruokalista 2011-2012</dc:title>
  <dc:creator>Leena Luomanen</dc:creator>
  <cp:lastModifiedBy>Luomanen Leena</cp:lastModifiedBy>
  <cp:revision>2</cp:revision>
  <cp:lastPrinted>2019-07-18T09:25:00Z</cp:lastPrinted>
  <dcterms:created xsi:type="dcterms:W3CDTF">2019-11-21T04:27:00Z</dcterms:created>
  <dcterms:modified xsi:type="dcterms:W3CDTF">2019-11-21T04:27:00Z</dcterms:modified>
</cp:coreProperties>
</file>